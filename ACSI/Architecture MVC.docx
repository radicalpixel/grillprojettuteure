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AD" w:rsidRPr="002E64E4" w:rsidRDefault="00161DAD" w:rsidP="002E64E4">
      <w:pPr>
        <w:tabs>
          <w:tab w:val="left" w:pos="5174"/>
        </w:tabs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pict>
          <v:rect id="_x0000_s1026" style="position:absolute;left:0;text-align:left;margin-left:10.35pt;margin-top:461.4pt;width:349.95pt;height:169.1pt;z-index:251656192"/>
        </w:pict>
      </w:r>
      <w:r>
        <w:rPr>
          <w:noProof/>
        </w:rPr>
        <w:pict>
          <v:group id="_x0000_s1027" style="position:absolute;left:0;text-align:left;margin-left:252.65pt;margin-top:555.1pt;width:92.3pt;height:59.05pt;z-index:251665408" coordorigin="5030,1430" coordsize="1846,118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030;top:1430;width:1846;height:461;mso-position-horizontal:center">
              <v:textbox style="mso-next-textbox:#_x0000_s1028">
                <w:txbxContent>
                  <w:p w:rsidR="00161DAD" w:rsidRDefault="00161DAD" w:rsidP="00AB7126">
                    <w:r>
                      <w:t>DlgListeCode</w:t>
                    </w:r>
                  </w:p>
                </w:txbxContent>
              </v:textbox>
            </v:shape>
            <v:rect id="_x0000_s1029" style="position:absolute;left:5030;top:1891;width:1846;height:720"/>
          </v:group>
        </w:pict>
      </w:r>
      <w:r>
        <w:rPr>
          <w:noProof/>
        </w:rPr>
        <w:pict>
          <v:group id="_x0000_s1030" style="position:absolute;left:0;text-align:left;margin-left:140.75pt;margin-top:555.1pt;width:92.3pt;height:59.05pt;z-index:251668480" coordorigin="5030,1430" coordsize="1846,1181">
            <v:shape id="_x0000_s1031" type="#_x0000_t202" style="position:absolute;left:5030;top:1430;width:1846;height:461;mso-position-horizontal:center">
              <v:textbox style="mso-next-textbox:#_x0000_s1031">
                <w:txbxContent>
                  <w:p w:rsidR="00161DAD" w:rsidRDefault="00161DAD" w:rsidP="00AB7126">
                    <w:r>
                      <w:t>DlgGeneral</w:t>
                    </w:r>
                  </w:p>
                </w:txbxContent>
              </v:textbox>
            </v:shape>
            <v:rect id="_x0000_s1032" style="position:absolute;left:5030;top:1891;width:1846;height:720"/>
          </v:group>
        </w:pict>
      </w:r>
      <w:r>
        <w:rPr>
          <w:noProof/>
        </w:rPr>
        <w:pict>
          <v:group id="_x0000_s1033" style="position:absolute;left:0;text-align:left;margin-left:25.75pt;margin-top:555.1pt;width:92.3pt;height:59.05pt;z-index:251669504" coordorigin="5030,1430" coordsize="1846,1181">
            <v:shape id="_x0000_s1034" type="#_x0000_t202" style="position:absolute;left:5030;top:1430;width:1846;height:461;mso-position-horizontal:center">
              <v:textbox style="mso-next-textbox:#_x0000_s1034">
                <w:txbxContent>
                  <w:p w:rsidR="00161DAD" w:rsidRDefault="00161DAD" w:rsidP="00AB7126">
                    <w:r>
                      <w:t>DlgRepClient</w:t>
                    </w:r>
                  </w:p>
                </w:txbxContent>
              </v:textbox>
            </v:shape>
            <v:rect id="_x0000_s1035" style="position:absolute;left:5030;top:1891;width:1846;height:720"/>
          </v:group>
        </w:pict>
      </w:r>
      <w:r>
        <w:rPr>
          <w:noProof/>
        </w:rPr>
        <w:pict>
          <v:group id="_x0000_s1036" style="position:absolute;left:0;text-align:left;margin-left:252.65pt;margin-top:478.9pt;width:92.3pt;height:59.05pt;z-index:251666432" coordorigin="5030,1430" coordsize="1846,1181">
            <v:shape id="_x0000_s1037" type="#_x0000_t202" style="position:absolute;left:5030;top:1430;width:1846;height:461;mso-position-horizontal:center">
              <v:textbox style="mso-next-textbox:#_x0000_s1037">
                <w:txbxContent>
                  <w:p w:rsidR="00161DAD" w:rsidRDefault="00161DAD" w:rsidP="00AB7126">
                    <w:r>
                      <w:t>DlgFactureClient</w:t>
                    </w:r>
                  </w:p>
                </w:txbxContent>
              </v:textbox>
            </v:shape>
            <v:rect id="_x0000_s1038" style="position:absolute;left:5030;top:1891;width:1846;height:720"/>
          </v:group>
        </w:pict>
      </w:r>
      <w:r>
        <w:rPr>
          <w:noProof/>
        </w:rPr>
        <w:pict>
          <v:group id="_x0000_s1039" style="position:absolute;left:0;text-align:left;margin-left:140.75pt;margin-top:478.9pt;width:92.3pt;height:59.05pt;z-index:251667456" coordorigin="5030,1430" coordsize="1846,1181">
            <v:shape id="_x0000_s1040" type="#_x0000_t202" style="position:absolute;left:5030;top:1430;width:1846;height:461;mso-position-horizontal:center">
              <v:textbox style="mso-next-textbox:#_x0000_s1040">
                <w:txbxContent>
                  <w:p w:rsidR="00161DAD" w:rsidRDefault="00161DAD" w:rsidP="00AB7126">
                    <w:r>
                      <w:t>DlgTraiterChq</w:t>
                    </w:r>
                  </w:p>
                </w:txbxContent>
              </v:textbox>
            </v:shape>
            <v:rect id="_x0000_s1041" style="position:absolute;left:5030;top:1891;width:1846;height:720"/>
          </v:group>
        </w:pict>
      </w:r>
      <w:r>
        <w:rPr>
          <w:noProof/>
        </w:rPr>
        <w:pict>
          <v:group id="_x0000_s1042" style="position:absolute;left:0;text-align:left;margin-left:25.75pt;margin-top:478.9pt;width:92.3pt;height:59.05pt;z-index:251664384" coordorigin="5030,1430" coordsize="1846,1181">
            <v:shape id="_x0000_s1043" type="#_x0000_t202" style="position:absolute;left:5030;top:1430;width:1846;height:461;mso-position-horizontal:center">
              <v:textbox style="mso-next-textbox:#_x0000_s1043">
                <w:txbxContent>
                  <w:p w:rsidR="00161DAD" w:rsidRDefault="00161DAD" w:rsidP="00AB7126">
                    <w:r>
                      <w:t>DlgAccueil</w:t>
                    </w:r>
                  </w:p>
                  <w:p w:rsidR="00161DAD" w:rsidRDefault="00161DAD"/>
                </w:txbxContent>
              </v:textbox>
            </v:shape>
            <v:rect id="_x0000_s1044" style="position:absolute;left:5030;top:1891;width:1846;height:720"/>
          </v:group>
        </w:pict>
      </w:r>
      <w:r>
        <w:rPr>
          <w:noProof/>
        </w:rPr>
        <w:pict>
          <v:shape id="_x0000_s1045" type="#_x0000_t202" style="position:absolute;left:0;text-align:left;margin-left:10.35pt;margin-top:441.7pt;width:103.8pt;height:19.7pt;z-index:251657216">
            <v:textbox style="mso-next-textbox:#_x0000_s1045">
              <w:txbxContent>
                <w:p w:rsidR="00161DAD" w:rsidRDefault="00161DAD" w:rsidP="00AB7126">
                  <w:r>
                    <w:t>Vue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6" style="position:absolute;left:0;text-align:left;margin-left:140.75pt;margin-top:79.65pt;width:92.3pt;height:59.05pt;z-index:251648000" coordorigin="5030,1430" coordsize="1846,1181">
            <v:shape id="_x0000_s1047" type="#_x0000_t202" style="position:absolute;left:5030;top:1430;width:1846;height:461;mso-position-horizontal:center">
              <v:textbox style="mso-next-textbox:#_x0000_s1047">
                <w:txbxContent>
                  <w:p w:rsidR="00161DAD" w:rsidRDefault="00161DAD" w:rsidP="003F0DCE">
                    <w:r>
                      <w:t>TourOperator</w:t>
                    </w:r>
                  </w:p>
                </w:txbxContent>
              </v:textbox>
            </v:shape>
            <v:rect id="_x0000_s1048" style="position:absolute;left:5030;top:1891;width:1846;height:720"/>
          </v:group>
        </w:pict>
      </w:r>
      <w:r>
        <w:rPr>
          <w:noProof/>
        </w:rPr>
        <w:pict>
          <v:group id="_x0000_s1049" style="position:absolute;left:0;text-align:left;margin-left:25.75pt;margin-top:79.65pt;width:92.3pt;height:59.05pt;z-index:251646976" coordorigin="5030,1430" coordsize="1846,1181">
            <v:shape id="_x0000_s1050" type="#_x0000_t202" style="position:absolute;left:5030;top:1430;width:1846;height:461;mso-position-horizontal:center">
              <v:textbox style="mso-next-textbox:#_x0000_s1050">
                <w:txbxContent>
                  <w:p w:rsidR="00161DAD" w:rsidRDefault="00161DAD">
                    <w:r>
                      <w:t>Clients</w:t>
                    </w:r>
                  </w:p>
                </w:txbxContent>
              </v:textbox>
            </v:shape>
            <v:rect id="_x0000_s1051" style="position:absolute;left:5030;top:1891;width:1846;height:720"/>
          </v:group>
        </w:pict>
      </w:r>
      <w:r>
        <w:rPr>
          <w:noProof/>
        </w:rPr>
        <w:pict>
          <v:group id="_x0000_s1052" style="position:absolute;left:0;text-align:left;margin-left:252.65pt;margin-top:151.55pt;width:92.3pt;height:59.05pt;z-index:251652096" coordorigin="5030,1430" coordsize="1846,1181">
            <v:shape id="_x0000_s1053" type="#_x0000_t202" style="position:absolute;left:5030;top:1430;width:1846;height:461;mso-position-horizontal:center">
              <v:textbox style="mso-next-textbox:#_x0000_s1053">
                <w:txbxContent>
                  <w:p w:rsidR="00161DAD" w:rsidRDefault="00161DAD" w:rsidP="003F0DCE">
                    <w:r>
                      <w:t>Voyages</w:t>
                    </w:r>
                  </w:p>
                </w:txbxContent>
              </v:textbox>
            </v:shape>
            <v:rect id="_x0000_s1054" style="position:absolute;left:5030;top:1891;width:1846;height:720"/>
          </v:group>
        </w:pict>
      </w:r>
      <w:r>
        <w:rPr>
          <w:noProof/>
        </w:rPr>
        <w:pict>
          <v:group id="_x0000_s1055" style="position:absolute;left:0;text-align:left;margin-left:140.75pt;margin-top:151.55pt;width:92.3pt;height:59.05pt;z-index:251651072" coordorigin="5030,1430" coordsize="1846,1181">
            <v:shape id="_x0000_s1056" type="#_x0000_t202" style="position:absolute;left:5030;top:1430;width:1846;height:461;mso-position-horizontal:center">
              <v:textbox style="mso-next-textbox:#_x0000_s1056">
                <w:txbxContent>
                  <w:p w:rsidR="00161DAD" w:rsidRDefault="00161DAD" w:rsidP="003F0DCE">
                    <w:r>
                      <w:t>Options</w:t>
                    </w:r>
                  </w:p>
                </w:txbxContent>
              </v:textbox>
            </v:shape>
            <v:rect id="_x0000_s1057" style="position:absolute;left:5030;top:1891;width:1846;height:720"/>
          </v:group>
        </w:pict>
      </w:r>
      <w:r>
        <w:rPr>
          <w:noProof/>
        </w:rPr>
        <w:pict>
          <v:shape id="_x0000_s1058" type="#_x0000_t202" style="position:absolute;left:0;text-align:left;margin-left:10.35pt;margin-top:41.15pt;width:103.8pt;height:19.7pt;z-index:251653120">
            <v:textbox style="mso-next-textbox:#_x0000_s1058">
              <w:txbxContent>
                <w:p w:rsidR="00161DAD" w:rsidRDefault="00161DAD">
                  <w:r>
                    <w:t>Modèle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9" style="position:absolute;left:0;text-align:left;margin-left:10.35pt;margin-top:60.85pt;width:349.95pt;height:169.1pt;z-index:251645952"/>
        </w:pict>
      </w:r>
      <w:r>
        <w:rPr>
          <w:noProof/>
        </w:rPr>
        <w:pict>
          <v:group id="_x0000_s1060" style="position:absolute;left:0;text-align:left;margin-left:25.75pt;margin-top:151.55pt;width:92.3pt;height:59.05pt;z-index:251650048" coordorigin="5030,1430" coordsize="1846,1181">
            <v:shape id="_x0000_s1061" type="#_x0000_t202" style="position:absolute;left:5030;top:1430;width:1846;height:461;mso-position-horizontal:center">
              <v:textbox style="mso-next-textbox:#_x0000_s1061">
                <w:txbxContent>
                  <w:p w:rsidR="00161DAD" w:rsidRDefault="00161DAD" w:rsidP="003F0DCE">
                    <w:r>
                      <w:t>Paysage</w:t>
                    </w:r>
                  </w:p>
                </w:txbxContent>
              </v:textbox>
            </v:shape>
            <v:rect id="_x0000_s1062" style="position:absolute;left:5030;top:1891;width:1846;height:720"/>
          </v:group>
        </w:pict>
      </w:r>
      <w:r>
        <w:rPr>
          <w:noProof/>
        </w:rPr>
        <w:pict>
          <v:group id="_x0000_s1063" style="position:absolute;left:0;text-align:left;margin-left:252.65pt;margin-top:79.65pt;width:92.3pt;height:59.05pt;z-index:251649024" coordorigin="5030,1430" coordsize="1846,1181">
            <v:shape id="_x0000_s1064" type="#_x0000_t202" style="position:absolute;left:5030;top:1430;width:1846;height:461;mso-position-horizontal:center">
              <v:textbox style="mso-next-textbox:#_x0000_s1064">
                <w:txbxContent>
                  <w:p w:rsidR="00161DAD" w:rsidRDefault="00161DAD" w:rsidP="003F0DCE">
                    <w:r>
                      <w:t>Commandes</w:t>
                    </w:r>
                  </w:p>
                </w:txbxContent>
              </v:textbox>
            </v:shape>
            <v:rect id="_x0000_s1065" style="position:absolute;left:5030;top:1891;width:1846;height:720"/>
          </v:group>
        </w:pict>
      </w:r>
      <w:r>
        <w:rPr>
          <w:noProof/>
        </w:rPr>
        <w:pict>
          <v:group id="_x0000_s1066" style="position:absolute;left:0;text-align:left;margin-left:253.5pt;margin-top:276.45pt;width:92.3pt;height:59.05pt;z-index:251660288" coordorigin="5030,1430" coordsize="1846,1181">
            <v:shape id="_x0000_s1067" type="#_x0000_t202" style="position:absolute;left:5030;top:1430;width:1846;height:461;mso-position-horizontal:center">
              <v:textbox style="mso-next-textbox:#_x0000_s1067">
                <w:txbxContent>
                  <w:p w:rsidR="00161DAD" w:rsidRDefault="00161DAD" w:rsidP="00AB7126">
                    <w:r>
                      <w:t>ctrlRepClient</w:t>
                    </w:r>
                  </w:p>
                </w:txbxContent>
              </v:textbox>
            </v:shape>
            <v:rect id="_x0000_s1068" style="position:absolute;left:5030;top:1891;width:1846;height:720"/>
          </v:group>
        </w:pict>
      </w:r>
      <w:r>
        <w:rPr>
          <w:noProof/>
        </w:rPr>
        <w:pict>
          <v:group id="_x0000_s1069" style="position:absolute;left:0;text-align:left;margin-left:253.5pt;margin-top:355.1pt;width:92.3pt;height:59.05pt;z-index:251663360" coordorigin="5030,1430" coordsize="1846,1181">
            <v:shape id="_x0000_s1070" type="#_x0000_t202" style="position:absolute;left:5030;top:1430;width:1846;height:461;mso-position-horizontal:center">
              <v:textbox style="mso-next-textbox:#_x0000_s1070">
                <w:txbxContent>
                  <w:p w:rsidR="00161DAD" w:rsidRDefault="00161DAD" w:rsidP="00AB7126">
                    <w:r>
                      <w:t>Acceuil</w:t>
                    </w:r>
                  </w:p>
                </w:txbxContent>
              </v:textbox>
            </v:shape>
            <v:rect id="_x0000_s1071" style="position:absolute;left:5030;top:1891;width:1846;height:720"/>
          </v:group>
        </w:pict>
      </w:r>
      <w:r>
        <w:rPr>
          <w:noProof/>
        </w:rPr>
        <w:pict>
          <v:group id="_x0000_s1072" style="position:absolute;left:0;text-align:left;margin-left:140.75pt;margin-top:355.1pt;width:96.5pt;height:59.05pt;z-index:251662336" coordorigin="5030,1430" coordsize="1846,1181">
            <v:shape id="_x0000_s1073" type="#_x0000_t202" style="position:absolute;left:5030;top:1430;width:1846;height:461;mso-position-horizontal:center">
              <v:textbox style="mso-next-textbox:#_x0000_s1073">
                <w:txbxContent>
                  <w:p w:rsidR="00161DAD" w:rsidRDefault="00161DAD" w:rsidP="00AB7126">
                    <w:r>
                      <w:t>consulterCde</w:t>
                    </w:r>
                  </w:p>
                </w:txbxContent>
              </v:textbox>
            </v:shape>
            <v:rect id="_x0000_s1074" style="position:absolute;left:5030;top:1891;width:1846;height:720"/>
          </v:group>
        </w:pict>
      </w:r>
      <w:r>
        <w:rPr>
          <w:noProof/>
        </w:rPr>
        <w:pict>
          <v:group id="_x0000_s1075" style="position:absolute;left:0;text-align:left;margin-left:140.75pt;margin-top:276.45pt;width:96.5pt;height:59.05pt;z-index:251659264" coordorigin="5030,1430" coordsize="1846,1181">
            <v:shape id="_x0000_s1076" type="#_x0000_t202" style="position:absolute;left:5030;top:1430;width:1846;height:461;mso-position-horizontal:center">
              <v:textbox style="mso-next-textbox:#_x0000_s1076">
                <w:txbxContent>
                  <w:p w:rsidR="00161DAD" w:rsidRDefault="00161DAD" w:rsidP="00AB7126">
                    <w:r>
                      <w:t>RédigerBordEnvoie</w:t>
                    </w:r>
                  </w:p>
                </w:txbxContent>
              </v:textbox>
            </v:shape>
            <v:rect id="_x0000_s1077" style="position:absolute;left:5030;top:1891;width:1846;height:720"/>
          </v:group>
        </w:pict>
      </w:r>
      <w:r>
        <w:rPr>
          <w:noProof/>
        </w:rPr>
        <w:pict>
          <v:group id="_x0000_s1078" style="position:absolute;left:0;text-align:left;margin-left:25.75pt;margin-top:355.1pt;width:92.3pt;height:59.05pt;z-index:251661312" coordorigin="5030,1430" coordsize="1846,1181">
            <v:shape id="_x0000_s1079" type="#_x0000_t202" style="position:absolute;left:5030;top:1430;width:1846;height:461;mso-position-horizontal:center">
              <v:textbox style="mso-next-textbox:#_x0000_s1079">
                <w:txbxContent>
                  <w:p w:rsidR="00161DAD" w:rsidRDefault="00161DAD" w:rsidP="00AB7126">
                    <w:r>
                      <w:t>ctrlFacture</w:t>
                    </w:r>
                  </w:p>
                </w:txbxContent>
              </v:textbox>
            </v:shape>
            <v:rect id="_x0000_s1080" style="position:absolute;left:5030;top:1891;width:1846;height:720"/>
          </v:group>
        </w:pict>
      </w:r>
      <w:r>
        <w:rPr>
          <w:noProof/>
        </w:rPr>
        <w:pict>
          <v:group id="_x0000_s1081" style="position:absolute;left:0;text-align:left;margin-left:25.75pt;margin-top:276.45pt;width:92.3pt;height:59.05pt;z-index:251658240" coordorigin="5030,1430" coordsize="1846,1181">
            <v:shape id="_x0000_s1082" type="#_x0000_t202" style="position:absolute;left:5030;top:1430;width:1846;height:461;mso-position-horizontal:center">
              <v:textbox style="mso-next-textbox:#_x0000_s1082">
                <w:txbxContent>
                  <w:p w:rsidR="00161DAD" w:rsidRDefault="00161DAD" w:rsidP="00AB7126">
                    <w:r>
                      <w:t>Encaisser Chq</w:t>
                    </w:r>
                  </w:p>
                </w:txbxContent>
              </v:textbox>
            </v:shape>
            <v:rect id="_x0000_s1083" style="position:absolute;left:5030;top:1891;width:1846;height:720"/>
          </v:group>
        </w:pict>
      </w:r>
      <w:r>
        <w:rPr>
          <w:noProof/>
        </w:rPr>
        <w:pict>
          <v:shape id="_x0000_s1084" type="#_x0000_t202" style="position:absolute;left:0;text-align:left;margin-left:10.35pt;margin-top:242.2pt;width:103.8pt;height:19.7pt;z-index:251655168">
            <v:textbox style="mso-next-textbox:#_x0000_s1084">
              <w:txbxContent>
                <w:p w:rsidR="00161DAD" w:rsidRDefault="00161DAD" w:rsidP="00AB7126">
                  <w:r>
                    <w:t>Controleur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5" style="position:absolute;left:0;text-align:left;margin-left:10.35pt;margin-top:261.9pt;width:349.95pt;height:169.1pt;z-index:251654144"/>
        </w:pict>
      </w:r>
      <w:r w:rsidRPr="002E64E4">
        <w:rPr>
          <w:rFonts w:ascii="Times New Roman" w:hAnsi="Times New Roman"/>
          <w:sz w:val="36"/>
          <w:szCs w:val="36"/>
        </w:rPr>
        <w:t>Architecture MVC </w:t>
      </w:r>
    </w:p>
    <w:sectPr w:rsidR="00161DAD" w:rsidRPr="002E64E4" w:rsidSect="002E64E4">
      <w:footerReference w:type="default" r:id="rId6"/>
      <w:pgSz w:w="11906" w:h="16838"/>
      <w:pgMar w:top="1417" w:right="1417" w:bottom="1417" w:left="1417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DAD" w:rsidRDefault="00161DAD">
      <w:r>
        <w:separator/>
      </w:r>
    </w:p>
  </w:endnote>
  <w:endnote w:type="continuationSeparator" w:id="0">
    <w:p w:rsidR="00161DAD" w:rsidRDefault="00161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DAD" w:rsidRPr="002E64E4" w:rsidRDefault="00161DAD">
    <w:pPr>
      <w:pStyle w:val="Footer"/>
      <w:rPr>
        <w:rFonts w:ascii="Times New Roman" w:hAnsi="Times New Roman"/>
        <w:sz w:val="24"/>
      </w:rPr>
    </w:pPr>
    <w:r>
      <w:tab/>
    </w:r>
    <w:r>
      <w:rPr>
        <w:rStyle w:val="PageNumber"/>
        <w:rFonts w:ascii="Times New Roman" w:hAnsi="Times New Roman"/>
        <w:sz w:val="24"/>
      </w:rPr>
      <w:t>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DAD" w:rsidRDefault="00161DAD">
      <w:r>
        <w:separator/>
      </w:r>
    </w:p>
  </w:footnote>
  <w:footnote w:type="continuationSeparator" w:id="0">
    <w:p w:rsidR="00161DAD" w:rsidRDefault="00161D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5432"/>
    <w:rsid w:val="0006634A"/>
    <w:rsid w:val="001044BB"/>
    <w:rsid w:val="00161DAD"/>
    <w:rsid w:val="001A6EE5"/>
    <w:rsid w:val="001F2DE3"/>
    <w:rsid w:val="00283694"/>
    <w:rsid w:val="002E64E4"/>
    <w:rsid w:val="003C5D68"/>
    <w:rsid w:val="003F0DCE"/>
    <w:rsid w:val="00520FBE"/>
    <w:rsid w:val="005A1D75"/>
    <w:rsid w:val="006E1965"/>
    <w:rsid w:val="00735432"/>
    <w:rsid w:val="007857A9"/>
    <w:rsid w:val="007E23D4"/>
    <w:rsid w:val="009A3F6D"/>
    <w:rsid w:val="009E064E"/>
    <w:rsid w:val="00A06099"/>
    <w:rsid w:val="00A834A2"/>
    <w:rsid w:val="00AB7126"/>
    <w:rsid w:val="00B746B6"/>
    <w:rsid w:val="00C2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EE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F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0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E64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2E64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character" w:styleId="PageNumber">
    <w:name w:val="page number"/>
    <w:basedOn w:val="DefaultParagraphFont"/>
    <w:uiPriority w:val="99"/>
    <w:rsid w:val="002E64E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6</Words>
  <Characters>36</Characters>
  <Application>Microsoft Office Outlook</Application>
  <DocSecurity>0</DocSecurity>
  <Lines>0</Lines>
  <Paragraphs>0</Paragraphs>
  <ScaleCrop>false</ScaleCrop>
  <Company>Nerv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julien</cp:lastModifiedBy>
  <cp:revision>15</cp:revision>
  <dcterms:created xsi:type="dcterms:W3CDTF">2010-01-14T12:47:00Z</dcterms:created>
  <dcterms:modified xsi:type="dcterms:W3CDTF">2010-01-14T20:59:00Z</dcterms:modified>
</cp:coreProperties>
</file>