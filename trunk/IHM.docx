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F92" w:rsidRPr="00FF70FE" w:rsidRDefault="00D91F92" w:rsidP="00FF70FE">
      <w:pPr>
        <w:jc w:val="center"/>
        <w:rPr>
          <w:rFonts w:ascii="Times New Roman" w:hAnsi="Times New Roman"/>
          <w:sz w:val="36"/>
          <w:szCs w:val="36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00.05pt;margin-top:570.9pt;width:29.95pt;height:0;z-index:251683328" o:connectortype="straight"/>
        </w:pict>
      </w:r>
      <w:r>
        <w:rPr>
          <w:noProof/>
        </w:rPr>
        <w:pict>
          <v:shape id="_x0000_s1027" type="#_x0000_t32" style="position:absolute;left:0;text-align:left;margin-left:151.2pt;margin-top:570.9pt;width:29.95pt;height:0;z-index:251682304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30.15pt;margin-top:555.4pt;width:100.5pt;height:30.1pt;z-index:251681280">
            <v:textbox style="mso-next-textbox:#_x0000_s1028">
              <w:txbxContent>
                <w:p w:rsidR="00D91F92" w:rsidRDefault="00D91F92" w:rsidP="00B65F83">
                  <w:r>
                    <w:t>PPV_Annulation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181.15pt;margin-top:555.4pt;width:118.9pt;height:30.1pt;z-index:251680256">
            <v:textbox style="mso-next-textbox:#_x0000_s1029">
              <w:txbxContent>
                <w:p w:rsidR="00D91F92" w:rsidRDefault="00D91F92" w:rsidP="00B65F83">
                  <w:r>
                    <w:t>PPV_ListeCommandes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30" style="position:absolute;left:0;text-align:left;margin-left:-2.2pt;margin-top:555.4pt;width:153.4pt;height:30.1pt;z-index:251679232" coordorigin="1252,7859" coordsize="3068,602">
            <v:group id="_x0000_s1031" style="position:absolute;left:1252;top:7968;width:1058;height:425" coordorigin="1252,4923" coordsize="1058,425">
              <v:oval id="_x0000_s1032" style="position:absolute;left:1252;top:4946;width:402;height:385"/>
              <v:group id="_x0000_s1033" style="position:absolute;left:1269;top:4923;width:1041;height:425" coordorigin="1269,4923" coordsize="1041,425">
                <v:shape id="_x0000_s1034" type="#_x0000_t202" style="position:absolute;left:1269;top:4923;width:407;height:425" filled="f" stroked="f" strokecolor="white">
                  <v:textbox style="mso-next-textbox:#_x0000_s1034">
                    <w:txbxContent>
                      <w:p w:rsidR="00D91F92" w:rsidRDefault="00D91F92" w:rsidP="00B65F83">
                        <w:r>
                          <w:t>4</w:t>
                        </w:r>
                      </w:p>
                    </w:txbxContent>
                  </v:textbox>
                </v:shape>
                <v:shape id="_x0000_s1035" type="#_x0000_t32" style="position:absolute;left:1654;top:5124;width:656;height:0" o:connectortype="straight"/>
              </v:group>
            </v:group>
            <v:shape id="_x0000_s1036" type="#_x0000_t202" style="position:absolute;left:2310;top:7859;width:2010;height:602">
              <v:textbox style="mso-next-textbox:#_x0000_s1036">
                <w:txbxContent>
                  <w:p w:rsidR="00D91F92" w:rsidRDefault="00D91F92" w:rsidP="00B65F83">
                    <w:r>
                      <w:t>PPV_ListeCliens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37" type="#_x0000_t32" style="position:absolute;left:0;text-align:left;margin-left:172.35pt;margin-top:481.8pt;width:8.8pt;height:0;z-index:251676160" o:connectortype="straight"/>
        </w:pict>
      </w:r>
      <w:r>
        <w:rPr>
          <w:noProof/>
        </w:rPr>
        <w:pict>
          <v:shape id="_x0000_s1038" type="#_x0000_t32" style="position:absolute;left:0;text-align:left;margin-left:172.65pt;margin-top:481.8pt;width:0;height:25pt;z-index:251678208" o:connectortype="straight"/>
        </w:pict>
      </w:r>
      <w:r>
        <w:rPr>
          <w:noProof/>
        </w:rPr>
        <w:pict>
          <v:shape id="_x0000_s1039" type="#_x0000_t32" style="position:absolute;left:0;text-align:left;margin-left:430.65pt;margin-top:482.65pt;width:0;height:25pt;z-index:251677184" o:connectortype="straight"/>
        </w:pict>
      </w:r>
      <w:r>
        <w:rPr>
          <w:noProof/>
        </w:rPr>
        <w:pict>
          <v:shape id="_x0000_s1040" type="#_x0000_t32" style="position:absolute;left:0;text-align:left;margin-left:421.85pt;margin-top:482.65pt;width:8.8pt;height:0;z-index:251675136" o:connectortype="straight"/>
        </w:pict>
      </w:r>
      <w:r>
        <w:rPr>
          <w:noProof/>
        </w:rPr>
        <w:pict>
          <v:shape id="_x0000_s1041" type="#_x0000_t32" style="position:absolute;left:0;text-align:left;margin-left:172.65pt;margin-top:507.65pt;width:258pt;height:0;z-index:251674112" o:connectortype="straight"/>
        </w:pict>
      </w:r>
      <w:r>
        <w:rPr>
          <w:noProof/>
        </w:rPr>
        <w:pict>
          <v:shape id="_x0000_s1042" type="#_x0000_t32" style="position:absolute;left:0;text-align:left;margin-left:281.95pt;margin-top:475.85pt;width:39.4pt;height:0;z-index:251673088" o:connectortype="straight"/>
        </w:pict>
      </w:r>
      <w:r>
        <w:rPr>
          <w:noProof/>
        </w:rPr>
        <w:pict>
          <v:shape id="_x0000_s1043" type="#_x0000_t32" style="position:absolute;left:0;text-align:left;margin-left:172.65pt;margin-top:444.05pt;width:0;height:31.8pt;z-index:251672064" o:connectortype="straight"/>
        </w:pict>
      </w:r>
      <w:r>
        <w:rPr>
          <w:noProof/>
        </w:rPr>
        <w:pict>
          <v:shape id="_x0000_s1044" type="#_x0000_t32" style="position:absolute;left:0;text-align:left;margin-left:430.65pt;margin-top:414.75pt;width:0;height:29.3pt;z-index:251671040" o:connectortype="straight"/>
        </w:pict>
      </w:r>
      <w:r>
        <w:rPr>
          <w:noProof/>
        </w:rPr>
        <w:pict>
          <v:shape id="_x0000_s1045" type="#_x0000_t32" style="position:absolute;left:0;text-align:left;margin-left:172.65pt;margin-top:444.05pt;width:258pt;height:0;z-index:251670016" o:connectortype="straight"/>
        </w:pict>
      </w:r>
      <w:r>
        <w:rPr>
          <w:noProof/>
        </w:rPr>
        <w:pict>
          <v:shape id="_x0000_s1046" type="#_x0000_t32" style="position:absolute;left:0;text-align:left;margin-left:172.65pt;margin-top:475.85pt;width:8.8pt;height:0;z-index:251668992" o:connectortype="straight"/>
        </w:pict>
      </w:r>
      <w:r>
        <w:rPr>
          <w:noProof/>
        </w:rPr>
        <w:pict>
          <v:shape id="_x0000_s1047" type="#_x0000_t32" style="position:absolute;left:0;text-align:left;margin-left:421.85pt;margin-top:414.75pt;width:8.8pt;height:0;z-index:251667968" o:connectortype="straight"/>
        </w:pict>
      </w:r>
      <w:r>
        <w:rPr>
          <w:noProof/>
        </w:rPr>
        <w:pict>
          <v:shape id="_x0000_s1048" type="#_x0000_t202" style="position:absolute;left:0;text-align:left;margin-left:321.35pt;margin-top:461pt;width:100.5pt;height:30.1pt;z-index:251666944">
            <v:textbox style="mso-next-textbox:#_x0000_s1048">
              <w:txbxContent>
                <w:p w:rsidR="00D91F92" w:rsidRDefault="00D91F92" w:rsidP="00F7730E">
                  <w:r>
                    <w:t>PPV_ListeVoyage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left:0;text-align:left;margin-left:181.15pt;margin-top:461pt;width:100.5pt;height:30.1pt;z-index:251665920">
            <v:textbox style="mso-next-textbox:#_x0000_s1049">
              <w:txbxContent>
                <w:p w:rsidR="00D91F92" w:rsidRDefault="00D91F92" w:rsidP="00F7730E">
                  <w:r>
                    <w:t>PPV_ListeVoyage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32" style="position:absolute;left:0;text-align:left;margin-left:281.95pt;margin-top:414.75pt;width:39.4pt;height:0;z-index:251664896" o:connectortype="straight"/>
        </w:pict>
      </w:r>
      <w:r>
        <w:rPr>
          <w:noProof/>
        </w:rPr>
        <w:pict>
          <v:shape id="_x0000_s1051" type="#_x0000_t32" style="position:absolute;left:0;text-align:left;margin-left:281.95pt;margin-top:346.1pt;width:39.4pt;height:0;z-index:251663872" o:connectortype="straight"/>
        </w:pict>
      </w:r>
      <w:r>
        <w:rPr>
          <w:noProof/>
        </w:rPr>
        <w:pict>
          <v:shape id="_x0000_s1052" type="#_x0000_t202" style="position:absolute;left:0;text-align:left;margin-left:321.35pt;margin-top:399.8pt;width:100.5pt;height:30.1pt;z-index:251662848">
            <v:textbox style="mso-next-textbox:#_x0000_s1052">
              <w:txbxContent>
                <w:p w:rsidR="00D91F92" w:rsidRDefault="00D91F92" w:rsidP="000278B9">
                  <w:r>
                    <w:t>PPV_ListeVoyage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left:0;text-align:left;margin-left:181.45pt;margin-top:326.1pt;width:100.5pt;height:39.7pt;z-index:251657728">
            <v:textbox style="mso-next-textbox:#_x0000_s1053">
              <w:txbxContent>
                <w:p w:rsidR="00D91F92" w:rsidRDefault="00D91F92" w:rsidP="00B540A3">
                  <w:r>
                    <w:t>PPV_DétailsVoage</w:t>
                  </w:r>
                  <w:r>
                    <w:br/>
                    <w:t>DESSIN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left:0;text-align:left;margin-left:181.45pt;margin-top:399.8pt;width:100.5pt;height:30.1pt;z-index:251661824">
            <v:textbox style="mso-next-textbox:#_x0000_s1054">
              <w:txbxContent>
                <w:p w:rsidR="00D91F92" w:rsidRDefault="00D91F92" w:rsidP="00B540A3">
                  <w:r>
                    <w:t>PPV_ListeVoyage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5" type="#_x0000_t34" style="position:absolute;left:0;text-align:left;margin-left:145.15pt;margin-top:380.1pt;width:36.3pt;height:34.65pt;z-index:251660800" o:connectortype="elbow" adj=",-281112,-128529"/>
        </w:pict>
      </w:r>
      <w:r>
        <w:rPr>
          <w:noProof/>
        </w:rPr>
        <w:pict>
          <v:shape id="_x0000_s1056" type="#_x0000_t202" style="position:absolute;left:0;text-align:left;margin-left:321.35pt;margin-top:330.35pt;width:100.5pt;height:30.1pt;z-index:251659776">
            <v:textbox style="mso-next-textbox:#_x0000_s1056">
              <w:txbxContent>
                <w:p w:rsidR="00D91F92" w:rsidRDefault="00D91F92" w:rsidP="00B540A3">
                  <w:r>
                    <w:t>PPV_ListeVoyage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34" style="position:absolute;left:0;text-align:left;margin-left:145.15pt;margin-top:346.1pt;width:36.3pt;height:34pt;flip:y;z-index:251658752" o:connectortype="elbow" adj=",286486,-128529"/>
        </w:pict>
      </w:r>
      <w:r>
        <w:rPr>
          <w:noProof/>
        </w:rPr>
        <w:pict>
          <v:group id="_x0000_s1058" style="position:absolute;left:0;text-align:left;margin-left:-8.25pt;margin-top:364.6pt;width:153.4pt;height:30.1pt;z-index:251654656" coordorigin="1252,7859" coordsize="3068,602">
            <v:group id="_x0000_s1059" style="position:absolute;left:1252;top:7968;width:1058;height:425" coordorigin="1252,4923" coordsize="1058,425">
              <v:oval id="_x0000_s1060" style="position:absolute;left:1252;top:4946;width:402;height:385"/>
              <v:group id="_x0000_s1061" style="position:absolute;left:1269;top:4923;width:1041;height:425" coordorigin="1269,4923" coordsize="1041,425">
                <v:shape id="_x0000_s1062" type="#_x0000_t202" style="position:absolute;left:1269;top:4923;width:407;height:425" filled="f" stroked="f" strokecolor="white">
                  <v:textbox style="mso-next-textbox:#_x0000_s1062">
                    <w:txbxContent>
                      <w:p w:rsidR="00D91F92" w:rsidRDefault="00D91F92" w:rsidP="00104638">
                        <w:r>
                          <w:t>3</w:t>
                        </w:r>
                      </w:p>
                    </w:txbxContent>
                  </v:textbox>
                </v:shape>
                <v:shape id="_x0000_s1063" type="#_x0000_t32" style="position:absolute;left:1654;top:5124;width:656;height:0" o:connectortype="straight"/>
              </v:group>
            </v:group>
            <v:shape id="_x0000_s1064" type="#_x0000_t202" style="position:absolute;left:2310;top:7859;width:2010;height:602">
              <v:textbox style="mso-next-textbox:#_x0000_s1064">
                <w:txbxContent>
                  <w:p w:rsidR="00D91F92" w:rsidRDefault="00D91F92" w:rsidP="00104638">
                    <w:r>
                      <w:t>PPV_ListeVoyage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65" type="#_x0000_t202" style="position:absolute;left:0;text-align:left;margin-left:255.3pt;margin-top:243.55pt;width:140.65pt;height:38.5pt;z-index:251655680">
            <v:textbox style="mso-next-textbox:#_x0000_s1065">
              <w:txbxContent>
                <w:p w:rsidR="00D91F92" w:rsidRDefault="00D91F92" w:rsidP="00104638">
                  <w:r>
                    <w:t>PPV_détailsCodeTerminées</w:t>
                  </w:r>
                  <w:r>
                    <w:br/>
                    <w:t>DESSIN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32" style="position:absolute;left:0;text-align:left;margin-left:185.4pt;margin-top:263.2pt;width:69.4pt;height:0;z-index:251656704" o:connectortype="straight"/>
        </w:pict>
      </w:r>
      <w:r>
        <w:rPr>
          <w:noProof/>
        </w:rPr>
        <w:pict>
          <v:shape id="_x0000_s1067" type="#_x0000_t202" style="position:absolute;left:0;text-align:left;margin-left:44.75pt;margin-top:243.55pt;width:140.65pt;height:38.5pt;z-index:251653632">
            <v:textbox style="mso-next-textbox:#_x0000_s1067">
              <w:txbxContent>
                <w:p w:rsidR="00D91F92" w:rsidRDefault="00D91F92" w:rsidP="00104638">
                  <w:r>
                    <w:t>PPV_CdeTerminées</w:t>
                  </w:r>
                  <w:r>
                    <w:br/>
                    <w:t>Filtre(Vue_CdeTerminées)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68" style="position:absolute;left:0;text-align:left;margin-left:-8.25pt;margin-top:254pt;width:52.9pt;height:21.25pt;z-index:251652608" coordorigin="1252,4923" coordsize="1058,425">
            <v:oval id="_x0000_s1069" style="position:absolute;left:1252;top:4946;width:402;height:385"/>
            <v:group id="_x0000_s1070" style="position:absolute;left:1269;top:4923;width:1041;height:425" coordorigin="1269,4923" coordsize="1041,425">
              <v:shape id="_x0000_s1071" type="#_x0000_t202" style="position:absolute;left:1269;top:4923;width:407;height:425" filled="f" stroked="f" strokecolor="white">
                <v:textbox style="mso-next-textbox:#_x0000_s1071">
                  <w:txbxContent>
                    <w:p w:rsidR="00D91F92" w:rsidRDefault="00D91F92" w:rsidP="00104638">
                      <w:r>
                        <w:t>2</w:t>
                      </w:r>
                    </w:p>
                  </w:txbxContent>
                </v:textbox>
              </v:shape>
              <v:shape id="_x0000_s1072" type="#_x0000_t32" style="position:absolute;left:1654;top:5124;width:656;height:0" o:connectortype="straight"/>
            </v:group>
          </v:group>
        </w:pict>
      </w:r>
      <w:r>
        <w:rPr>
          <w:noProof/>
        </w:rPr>
        <w:pict>
          <v:group id="_x0000_s1073" style="position:absolute;left:0;text-align:left;margin-left:-8.25pt;margin-top:175.3pt;width:52.9pt;height:21.25pt;z-index:251649536" coordorigin="1252,4923" coordsize="1058,425">
            <v:oval id="_x0000_s1074" style="position:absolute;left:1252;top:4946;width:402;height:385" o:regroupid="1"/>
            <v:group id="_x0000_s1075" style="position:absolute;left:1269;top:4923;width:1041;height:425" coordorigin="1269,4923" coordsize="1041,425">
              <v:shape id="_x0000_s1076" type="#_x0000_t202" style="position:absolute;left:1269;top:4923;width:407;height:425" o:regroupid="2" filled="f" stroked="f" strokecolor="white">
                <v:textbox style="mso-next-textbox:#_x0000_s1076">
                  <w:txbxContent>
                    <w:p w:rsidR="00D91F92" w:rsidRDefault="00D91F92" w:rsidP="006A6155">
                      <w:r>
                        <w:t>1</w:t>
                      </w:r>
                    </w:p>
                  </w:txbxContent>
                </v:textbox>
              </v:shape>
              <v:shape id="_x0000_s1077" type="#_x0000_t32" style="position:absolute;left:1654;top:5124;width:656;height:0" o:connectortype="straight" o:regroupid="2"/>
            </v:group>
          </v:group>
        </w:pict>
      </w:r>
      <w:r>
        <w:rPr>
          <w:noProof/>
        </w:rPr>
        <w:pict>
          <v:shape id="_x0000_s1078" type="#_x0000_t32" style="position:absolute;left:0;text-align:left;margin-left:359.8pt;margin-top:185.35pt;width:32.8pt;height:0;z-index:251651584" o:connectortype="straight" o:regroupid="2"/>
        </w:pict>
      </w:r>
      <w:r>
        <w:rPr>
          <w:noProof/>
        </w:rPr>
        <w:pict>
          <v:shape id="_x0000_s1079" type="#_x0000_t32" style="position:absolute;left:0;text-align:left;margin-left:185.3pt;margin-top:185.35pt;width:32.8pt;height:0;z-index:251650560" o:connectortype="straight" o:regroupid="2"/>
        </w:pict>
      </w:r>
      <w:r>
        <w:rPr>
          <w:noProof/>
        </w:rPr>
        <w:pict>
          <v:shape id="_x0000_s1080" type="#_x0000_t202" style="position:absolute;left:0;text-align:left;margin-left:393.25pt;margin-top:166.1pt;width:89.25pt;height:38.5pt;z-index:251648512" o:regroupid="2">
            <v:textbox style="mso-next-textbox:#_x0000_s1080">
              <w:txbxContent>
                <w:p w:rsidR="00D91F92" w:rsidRDefault="00D91F92" w:rsidP="009514FC">
                  <w:r>
                    <w:t>PFO_ModifEtat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left:0;text-align:left;margin-left:219.15pt;margin-top:166.1pt;width:140.65pt;height:38.5pt;z-index:251647488" o:regroupid="2">
            <v:textbox style="mso-next-textbox:#_x0000_s1081">
              <w:txbxContent>
                <w:p w:rsidR="00D91F92" w:rsidRDefault="00D91F92" w:rsidP="009514FC">
                  <w:r>
                    <w:t>PPV_CdeEnCour</w:t>
                  </w:r>
                  <w:r>
                    <w:br/>
                    <w:t>Filtre(Vue_CdeEnCours)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left:0;text-align:left;margin-left:44.65pt;margin-top:166.1pt;width:140.65pt;height:38.5pt;z-index:251646464" o:regroupid="2">
            <v:textbox style="mso-next-textbox:#_x0000_s1082">
              <w:txbxContent>
                <w:p w:rsidR="00D91F92" w:rsidRDefault="00D91F92">
                  <w:r>
                    <w:t>PPV_CdeEnCour</w:t>
                  </w:r>
                  <w:r>
                    <w:br/>
                    <w:t>Filtre(Vue_CdeEnCours)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left:0;text-align:left;margin-left:255.65pt;margin-top:84.65pt;width:20.35pt;height:21.25pt;z-index:251644416" filled="f" stroked="f" strokecolor="white">
            <v:textbox style="mso-next-textbox:#_x0000_s1083">
              <w:txbxContent>
                <w:p w:rsidR="00D91F92" w:rsidRDefault="00D91F92" w:rsidP="006225FB"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left:0;text-align:left;margin-left:256.15pt;margin-top:103.35pt;width:20.35pt;height:21.25pt;z-index:251645440" filled="f" stroked="f" strokecolor="white">
            <v:textbox style="mso-next-textbox:#_x0000_s1084">
              <w:txbxContent>
                <w:p w:rsidR="00D91F92" w:rsidRDefault="00D91F92" w:rsidP="006225FB">
                  <w: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left:0;text-align:left;margin-left:256.15pt;margin-top:65pt;width:20.35pt;height:21.25pt;z-index:251643392" filled="f" stroked="f" strokecolor="white">
            <v:textbox style="mso-next-textbox:#_x0000_s1085">
              <w:txbxContent>
                <w:p w:rsidR="00D91F92" w:rsidRDefault="00D91F92" w:rsidP="006225FB">
                  <w:r>
                    <w:t>2</w:t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202" style="position:absolute;left:0;text-align:left;margin-left:255.65pt;margin-top:46.3pt;width:20.35pt;height:21.25pt;z-index:251642368" filled="f" stroked="f" strokecolor="white">
            <v:textbox style="mso-next-textbox:#_x0000_s1086">
              <w:txbxContent>
                <w:p w:rsidR="00D91F92" w:rsidRDefault="00D91F92" w:rsidP="006225FB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left:0;text-align:left;margin-left:240.6pt;margin-top:363.45pt;width:20.35pt;height:21.25pt;z-index:251641344" filled="f" stroked="f" strokecolor="white">
            <v:textbox style="mso-next-textbox:#_x0000_s1087">
              <w:txbxContent>
                <w:p w:rsidR="00D91F92" w:rsidRDefault="00D91F92" w:rsidP="006225FB">
                  <w:r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i1026" type="#_x0000_t75" style="width:6pt;height:6.75pt;visibility:visible">
                        <v:imagedata r:id="rId6" o:title="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oval id="_x0000_s1088" style="position:absolute;left:0;text-align:left;margin-left:255.55pt;margin-top:48pt;width:20.1pt;height:19.25pt;z-index:251637248">
            <v:textbox>
              <w:txbxContent>
                <w:p w:rsidR="00D91F92" w:rsidRPr="006225FB" w:rsidRDefault="00D91F92">
                  <w:pPr>
                    <w:rPr>
                      <w:sz w:val="40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oval id="_x0000_s1089" style="position:absolute;left:0;text-align:left;margin-left:255.65pt;margin-top:104.2pt;width:20.1pt;height:19.25pt;z-index:251640320"/>
        </w:pict>
      </w:r>
      <w:r>
        <w:rPr>
          <w:noProof/>
        </w:rPr>
        <w:pict>
          <v:oval id="_x0000_s1090" style="position:absolute;left:0;text-align:left;margin-left:255.65pt;margin-top:85.5pt;width:20.1pt;height:19.25pt;z-index:251639296"/>
        </w:pict>
      </w:r>
      <w:r>
        <w:rPr>
          <w:noProof/>
        </w:rPr>
        <w:pict>
          <v:oval id="_x0000_s1091" style="position:absolute;left:0;text-align:left;margin-left:255.65pt;margin-top:66.8pt;width:20.1pt;height:19.25pt;z-index:251638272"/>
        </w:pict>
      </w:r>
      <w:r>
        <w:rPr>
          <w:noProof/>
        </w:rPr>
        <w:pict>
          <v:shape id="_x0000_s1092" type="#_x0000_t32" style="position:absolute;left:0;text-align:left;margin-left:154.35pt;margin-top:76.7pt;width:100.45pt;height:0;z-index:251634176" o:connectortype="straight"/>
        </w:pict>
      </w:r>
      <w:r>
        <w:rPr>
          <w:noProof/>
        </w:rPr>
        <w:pict>
          <v:shape id="_x0000_s1093" type="#_x0000_t32" style="position:absolute;left:0;text-align:left;margin-left:154.35pt;margin-top:95.4pt;width:100.45pt;height:0;z-index:251635200" o:connectortype="straight"/>
        </w:pict>
      </w:r>
      <w:r>
        <w:rPr>
          <w:noProof/>
        </w:rPr>
        <w:pict>
          <v:shape id="_x0000_s1094" type="#_x0000_t32" style="position:absolute;left:0;text-align:left;margin-left:154.35pt;margin-top:114.1pt;width:100.45pt;height:0;z-index:251636224" o:connectortype="straight"/>
        </w:pict>
      </w:r>
      <w:r>
        <w:rPr>
          <w:noProof/>
        </w:rPr>
        <w:pict>
          <v:shape id="_x0000_s1095" type="#_x0000_t202" style="position:absolute;left:0;text-align:left;margin-left:-2.2pt;margin-top:49.7pt;width:156.55pt;height:73pt;z-index:251632128">
            <v:textbox>
              <w:txbxContent>
                <w:p w:rsidR="00D91F92" w:rsidRDefault="00D91F92">
                  <w:pPr>
                    <w:rPr>
                      <w:b/>
                      <w:sz w:val="36"/>
                    </w:rPr>
                  </w:pPr>
                  <w:r w:rsidRPr="0028614C">
                    <w:rPr>
                      <w:b/>
                      <w:sz w:val="36"/>
                    </w:rPr>
                    <w:t>PCA</w:t>
                  </w:r>
                  <w:r>
                    <w:rPr>
                      <w:b/>
                      <w:sz w:val="36"/>
                    </w:rPr>
                    <w:t> :</w:t>
                  </w:r>
                </w:p>
                <w:p w:rsidR="00D91F92" w:rsidRPr="0028614C" w:rsidRDefault="00D91F92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Agence de voyage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6" type="#_x0000_t32" style="position:absolute;left:0;text-align:left;margin-left:154.35pt;margin-top:59.7pt;width:100.45pt;height:0;z-index:251633152" o:connectortype="straight"/>
        </w:pict>
      </w:r>
      <w:r w:rsidRPr="00FF70FE">
        <w:rPr>
          <w:rFonts w:ascii="Times New Roman" w:hAnsi="Times New Roman"/>
          <w:sz w:val="36"/>
          <w:szCs w:val="36"/>
        </w:rPr>
        <w:t>IHM</w:t>
      </w:r>
      <w:r>
        <w:rPr>
          <w:rFonts w:ascii="Times New Roman" w:hAnsi="Times New Roman"/>
          <w:sz w:val="36"/>
          <w:szCs w:val="36"/>
        </w:rPr>
        <w:t> </w:t>
      </w:r>
    </w:p>
    <w:sectPr w:rsidR="00D91F92" w:rsidRPr="00FF70FE" w:rsidSect="00045A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2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F92" w:rsidRDefault="00D91F92">
      <w:r>
        <w:separator/>
      </w:r>
    </w:p>
  </w:endnote>
  <w:endnote w:type="continuationSeparator" w:id="0">
    <w:p w:rsidR="00D91F92" w:rsidRDefault="00D91F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F92" w:rsidRDefault="00D91F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F92" w:rsidRDefault="00D91F92">
    <w:pPr>
      <w:pStyle w:val="Footer"/>
    </w:pPr>
    <w:r>
      <w:tab/>
    </w:r>
    <w:r w:rsidRPr="00D4369D">
      <w:rPr>
        <w:rStyle w:val="PageNumber"/>
        <w:rFonts w:ascii="Times New Roman" w:hAnsi="Times New Roman"/>
        <w:sz w:val="24"/>
      </w:rPr>
      <w:fldChar w:fldCharType="begin"/>
    </w:r>
    <w:r w:rsidRPr="00D4369D">
      <w:rPr>
        <w:rStyle w:val="PageNumber"/>
        <w:rFonts w:ascii="Times New Roman" w:hAnsi="Times New Roman"/>
        <w:sz w:val="24"/>
      </w:rPr>
      <w:instrText xml:space="preserve"> PAGE </w:instrText>
    </w:r>
    <w:r w:rsidRPr="00D4369D">
      <w:rPr>
        <w:rStyle w:val="PageNumber"/>
        <w:rFonts w:ascii="Times New Roman" w:hAnsi="Times New Roman"/>
        <w:sz w:val="24"/>
      </w:rPr>
      <w:fldChar w:fldCharType="separate"/>
    </w:r>
    <w:r>
      <w:rPr>
        <w:rStyle w:val="PageNumber"/>
        <w:rFonts w:ascii="Times New Roman" w:hAnsi="Times New Roman"/>
        <w:noProof/>
        <w:sz w:val="24"/>
      </w:rPr>
      <w:t>27</w:t>
    </w:r>
    <w:r w:rsidRPr="00D4369D">
      <w:rPr>
        <w:rStyle w:val="PageNumber"/>
        <w:rFonts w:ascii="Times New Roman" w:hAnsi="Times New Roman"/>
        <w:sz w:val="2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F92" w:rsidRDefault="00D91F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F92" w:rsidRDefault="00D91F92">
      <w:r>
        <w:separator/>
      </w:r>
    </w:p>
  </w:footnote>
  <w:footnote w:type="continuationSeparator" w:id="0">
    <w:p w:rsidR="00D91F92" w:rsidRDefault="00D91F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F92" w:rsidRDefault="00D91F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F92" w:rsidRDefault="00D91F9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F92" w:rsidRDefault="00D91F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14C"/>
    <w:rsid w:val="00020859"/>
    <w:rsid w:val="000278B9"/>
    <w:rsid w:val="00045A2E"/>
    <w:rsid w:val="00104638"/>
    <w:rsid w:val="00163C63"/>
    <w:rsid w:val="001C10E1"/>
    <w:rsid w:val="0028614C"/>
    <w:rsid w:val="002E5B7D"/>
    <w:rsid w:val="0037398F"/>
    <w:rsid w:val="0043224B"/>
    <w:rsid w:val="00457D6C"/>
    <w:rsid w:val="00547597"/>
    <w:rsid w:val="006225FB"/>
    <w:rsid w:val="006A6155"/>
    <w:rsid w:val="00744E88"/>
    <w:rsid w:val="0079692E"/>
    <w:rsid w:val="007E071D"/>
    <w:rsid w:val="00813391"/>
    <w:rsid w:val="00890645"/>
    <w:rsid w:val="008E1379"/>
    <w:rsid w:val="0090241C"/>
    <w:rsid w:val="009318C8"/>
    <w:rsid w:val="00941B4F"/>
    <w:rsid w:val="009514FC"/>
    <w:rsid w:val="00B540A3"/>
    <w:rsid w:val="00B64E43"/>
    <w:rsid w:val="00B65F83"/>
    <w:rsid w:val="00BB1D47"/>
    <w:rsid w:val="00C76B43"/>
    <w:rsid w:val="00C93B95"/>
    <w:rsid w:val="00D00512"/>
    <w:rsid w:val="00D0589D"/>
    <w:rsid w:val="00D4369D"/>
    <w:rsid w:val="00D91F92"/>
    <w:rsid w:val="00E46040"/>
    <w:rsid w:val="00E53A98"/>
    <w:rsid w:val="00E770EA"/>
    <w:rsid w:val="00EF3083"/>
    <w:rsid w:val="00F7730E"/>
    <w:rsid w:val="00FA3208"/>
    <w:rsid w:val="00FF7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97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22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225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D4369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</w:rPr>
  </w:style>
  <w:style w:type="paragraph" w:styleId="Footer">
    <w:name w:val="footer"/>
    <w:basedOn w:val="Normal"/>
    <w:link w:val="FooterChar"/>
    <w:uiPriority w:val="99"/>
    <w:rsid w:val="00D4369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</w:rPr>
  </w:style>
  <w:style w:type="character" w:styleId="PageNumber">
    <w:name w:val="page number"/>
    <w:basedOn w:val="DefaultParagraphFont"/>
    <w:uiPriority w:val="99"/>
    <w:rsid w:val="00D4369D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45</TotalTime>
  <Pages>1</Pages>
  <Words>8</Words>
  <Characters>48</Characters>
  <Application>Microsoft Office Outlook</Application>
  <DocSecurity>0</DocSecurity>
  <Lines>0</Lines>
  <Paragraphs>0</Paragraphs>
  <ScaleCrop>false</ScaleCrop>
  <Company>Nerv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Pouet</dc:creator>
  <cp:keywords/>
  <dc:description/>
  <cp:lastModifiedBy>julien</cp:lastModifiedBy>
  <cp:revision>24</cp:revision>
  <dcterms:created xsi:type="dcterms:W3CDTF">2010-01-14T13:10:00Z</dcterms:created>
  <dcterms:modified xsi:type="dcterms:W3CDTF">2010-01-15T06:36:00Z</dcterms:modified>
</cp:coreProperties>
</file>