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2E" w:rsidRPr="00FF70FE" w:rsidRDefault="0079692E" w:rsidP="00FF70FE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0.05pt;margin-top:570.9pt;width:29.95pt;height:0;z-index:251683328" o:connectortype="straight"/>
        </w:pict>
      </w:r>
      <w:r>
        <w:rPr>
          <w:noProof/>
        </w:rPr>
        <w:pict>
          <v:shape id="_x0000_s1027" type="#_x0000_t32" style="position:absolute;left:0;text-align:left;margin-left:151.2pt;margin-top:570.9pt;width:29.95pt;height:0;z-index:25168230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30.15pt;margin-top:555.4pt;width:100.5pt;height:30.1pt;z-index:251681280">
            <v:textbox style="mso-next-textbox:#_x0000_s1028">
              <w:txbxContent>
                <w:p w:rsidR="0079692E" w:rsidRDefault="0079692E" w:rsidP="00B65F83">
                  <w:r>
                    <w:t>PPV_Annulation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81.15pt;margin-top:555.4pt;width:118.9pt;height:30.1pt;z-index:251680256">
            <v:textbox style="mso-next-textbox:#_x0000_s1029">
              <w:txbxContent>
                <w:p w:rsidR="0079692E" w:rsidRDefault="0079692E" w:rsidP="00B65F83">
                  <w:r>
                    <w:t>PPV_ListeCommandes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30" style="position:absolute;left:0;text-align:left;margin-left:-2.2pt;margin-top:555.4pt;width:153.4pt;height:30.1pt;z-index:251679232" coordorigin="1252,7859" coordsize="3068,602">
            <v:group id="_x0000_s1031" style="position:absolute;left:1252;top:7968;width:1058;height:425" coordorigin="1252,4923" coordsize="1058,425">
              <v:oval id="_x0000_s1032" style="position:absolute;left:1252;top:4946;width:402;height:385"/>
              <v:group id="_x0000_s1033" style="position:absolute;left:1269;top:4923;width:1041;height:425" coordorigin="1269,4923" coordsize="1041,425">
                <v:shape id="_x0000_s1034" type="#_x0000_t202" style="position:absolute;left:1269;top:4923;width:407;height:425" filled="f" stroked="f" strokecolor="white">
                  <v:textbox style="mso-next-textbox:#_x0000_s1034">
                    <w:txbxContent>
                      <w:p w:rsidR="0079692E" w:rsidRDefault="0079692E" w:rsidP="00B65F83">
                        <w:r>
                          <w:t>4</w:t>
                        </w:r>
                      </w:p>
                    </w:txbxContent>
                  </v:textbox>
                </v:shape>
                <v:shape id="_x0000_s1035" type="#_x0000_t32" style="position:absolute;left:1654;top:5124;width:656;height:0" o:connectortype="straight"/>
              </v:group>
            </v:group>
            <v:shape id="_x0000_s1036" type="#_x0000_t202" style="position:absolute;left:2310;top:7859;width:2010;height:602">
              <v:textbox style="mso-next-textbox:#_x0000_s1036">
                <w:txbxContent>
                  <w:p w:rsidR="0079692E" w:rsidRDefault="0079692E" w:rsidP="00B65F83">
                    <w:r>
                      <w:t>PPV_ListeCliens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7" type="#_x0000_t32" style="position:absolute;left:0;text-align:left;margin-left:172.35pt;margin-top:481.8pt;width:8.8pt;height:0;z-index:251676160" o:connectortype="straight"/>
        </w:pict>
      </w:r>
      <w:r>
        <w:rPr>
          <w:noProof/>
        </w:rPr>
        <w:pict>
          <v:shape id="_x0000_s1038" type="#_x0000_t32" style="position:absolute;left:0;text-align:left;margin-left:172.65pt;margin-top:481.8pt;width:0;height:25pt;z-index:251678208" o:connectortype="straight"/>
        </w:pict>
      </w:r>
      <w:r>
        <w:rPr>
          <w:noProof/>
        </w:rPr>
        <w:pict>
          <v:shape id="_x0000_s1039" type="#_x0000_t32" style="position:absolute;left:0;text-align:left;margin-left:430.65pt;margin-top:482.65pt;width:0;height:25pt;z-index:251677184" o:connectortype="straight"/>
        </w:pict>
      </w:r>
      <w:r>
        <w:rPr>
          <w:noProof/>
        </w:rPr>
        <w:pict>
          <v:shape id="_x0000_s1040" type="#_x0000_t32" style="position:absolute;left:0;text-align:left;margin-left:421.85pt;margin-top:482.65pt;width:8.8pt;height:0;z-index:251675136" o:connectortype="straight"/>
        </w:pict>
      </w:r>
      <w:r>
        <w:rPr>
          <w:noProof/>
        </w:rPr>
        <w:pict>
          <v:shape id="_x0000_s1041" type="#_x0000_t32" style="position:absolute;left:0;text-align:left;margin-left:172.65pt;margin-top:507.65pt;width:258pt;height:0;z-index:251674112" o:connectortype="straight"/>
        </w:pict>
      </w:r>
      <w:r>
        <w:rPr>
          <w:noProof/>
        </w:rPr>
        <w:pict>
          <v:shape id="_x0000_s1042" type="#_x0000_t32" style="position:absolute;left:0;text-align:left;margin-left:281.95pt;margin-top:475.85pt;width:39.4pt;height:0;z-index:251673088" o:connectortype="straight"/>
        </w:pict>
      </w:r>
      <w:r>
        <w:rPr>
          <w:noProof/>
        </w:rPr>
        <w:pict>
          <v:shape id="_x0000_s1043" type="#_x0000_t32" style="position:absolute;left:0;text-align:left;margin-left:172.65pt;margin-top:444.05pt;width:0;height:31.8pt;z-index:251672064" o:connectortype="straight"/>
        </w:pict>
      </w:r>
      <w:r>
        <w:rPr>
          <w:noProof/>
        </w:rPr>
        <w:pict>
          <v:shape id="_x0000_s1044" type="#_x0000_t32" style="position:absolute;left:0;text-align:left;margin-left:430.65pt;margin-top:414.75pt;width:0;height:29.3pt;z-index:251671040" o:connectortype="straight"/>
        </w:pict>
      </w:r>
      <w:r>
        <w:rPr>
          <w:noProof/>
        </w:rPr>
        <w:pict>
          <v:shape id="_x0000_s1045" type="#_x0000_t32" style="position:absolute;left:0;text-align:left;margin-left:172.65pt;margin-top:444.05pt;width:258pt;height:0;z-index:251670016" o:connectortype="straight"/>
        </w:pict>
      </w:r>
      <w:r>
        <w:rPr>
          <w:noProof/>
        </w:rPr>
        <w:pict>
          <v:shape id="_x0000_s1046" type="#_x0000_t32" style="position:absolute;left:0;text-align:left;margin-left:172.65pt;margin-top:475.85pt;width:8.8pt;height:0;z-index:251668992" o:connectortype="straight"/>
        </w:pict>
      </w:r>
      <w:r>
        <w:rPr>
          <w:noProof/>
        </w:rPr>
        <w:pict>
          <v:shape id="_x0000_s1047" type="#_x0000_t32" style="position:absolute;left:0;text-align:left;margin-left:421.85pt;margin-top:414.75pt;width:8.8pt;height:0;z-index:251667968" o:connectortype="straight"/>
        </w:pict>
      </w:r>
      <w:r>
        <w:rPr>
          <w:noProof/>
        </w:rPr>
        <w:pict>
          <v:shape id="_x0000_s1048" type="#_x0000_t202" style="position:absolute;left:0;text-align:left;margin-left:321.35pt;margin-top:461pt;width:100.5pt;height:30.1pt;z-index:251666944">
            <v:textbox style="mso-next-textbox:#_x0000_s1048">
              <w:txbxContent>
                <w:p w:rsidR="0079692E" w:rsidRDefault="0079692E" w:rsidP="00F7730E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181.15pt;margin-top:461pt;width:100.5pt;height:30.1pt;z-index:251665920">
            <v:textbox style="mso-next-textbox:#_x0000_s1049">
              <w:txbxContent>
                <w:p w:rsidR="0079692E" w:rsidRDefault="0079692E" w:rsidP="00F7730E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left:0;text-align:left;margin-left:281.95pt;margin-top:414.75pt;width:39.4pt;height:0;z-index:251664896" o:connectortype="straight"/>
        </w:pict>
      </w:r>
      <w:r>
        <w:rPr>
          <w:noProof/>
        </w:rPr>
        <w:pict>
          <v:shape id="_x0000_s1051" type="#_x0000_t32" style="position:absolute;left:0;text-align:left;margin-left:281.95pt;margin-top:346.1pt;width:39.4pt;height:0;z-index:251663872" o:connectortype="straight"/>
        </w:pict>
      </w:r>
      <w:r>
        <w:rPr>
          <w:noProof/>
        </w:rPr>
        <w:pict>
          <v:shape id="_x0000_s1052" type="#_x0000_t202" style="position:absolute;left:0;text-align:left;margin-left:321.35pt;margin-top:399.8pt;width:100.5pt;height:30.1pt;z-index:251662848">
            <v:textbox style="mso-next-textbox:#_x0000_s1052">
              <w:txbxContent>
                <w:p w:rsidR="0079692E" w:rsidRDefault="0079692E" w:rsidP="000278B9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81.45pt;margin-top:326.1pt;width:100.5pt;height:39.7pt;z-index:251657728">
            <v:textbox style="mso-next-textbox:#_x0000_s1053">
              <w:txbxContent>
                <w:p w:rsidR="0079692E" w:rsidRDefault="0079692E" w:rsidP="00B540A3">
                  <w:r>
                    <w:t>PPV_DétailsVoage</w:t>
                  </w:r>
                  <w:r>
                    <w:br/>
                    <w:t>DESSIN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81.45pt;margin-top:399.8pt;width:100.5pt;height:30.1pt;z-index:251661824">
            <v:textbox style="mso-next-textbox:#_x0000_s1054">
              <w:txbxContent>
                <w:p w:rsidR="0079692E" w:rsidRDefault="0079692E" w:rsidP="00B540A3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5" type="#_x0000_t34" style="position:absolute;left:0;text-align:left;margin-left:145.15pt;margin-top:380.1pt;width:36.3pt;height:34.65pt;z-index:251660800" o:connectortype="elbow" adj=",-281112,-128529"/>
        </w:pict>
      </w:r>
      <w:r>
        <w:rPr>
          <w:noProof/>
        </w:rPr>
        <w:pict>
          <v:shape id="_x0000_s1056" type="#_x0000_t202" style="position:absolute;left:0;text-align:left;margin-left:321.35pt;margin-top:330.35pt;width:100.5pt;height:30.1pt;z-index:251659776">
            <v:textbox style="mso-next-textbox:#_x0000_s1056">
              <w:txbxContent>
                <w:p w:rsidR="0079692E" w:rsidRDefault="0079692E" w:rsidP="00B540A3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4" style="position:absolute;left:0;text-align:left;margin-left:145.15pt;margin-top:346.1pt;width:36.3pt;height:34pt;flip:y;z-index:251658752" o:connectortype="elbow" adj=",286486,-128529"/>
        </w:pict>
      </w:r>
      <w:r>
        <w:rPr>
          <w:noProof/>
        </w:rPr>
        <w:pict>
          <v:group id="_x0000_s1058" style="position:absolute;left:0;text-align:left;margin-left:-8.25pt;margin-top:364.6pt;width:153.4pt;height:30.1pt;z-index:251654656" coordorigin="1252,7859" coordsize="3068,602">
            <v:group id="_x0000_s1059" style="position:absolute;left:1252;top:7968;width:1058;height:425" coordorigin="1252,4923" coordsize="1058,425">
              <v:oval id="_x0000_s1060" style="position:absolute;left:1252;top:4946;width:402;height:385"/>
              <v:group id="_x0000_s1061" style="position:absolute;left:1269;top:4923;width:1041;height:425" coordorigin="1269,4923" coordsize="1041,425">
                <v:shape id="_x0000_s1062" type="#_x0000_t202" style="position:absolute;left:1269;top:4923;width:407;height:425" filled="f" stroked="f" strokecolor="white">
                  <v:textbox style="mso-next-textbox:#_x0000_s1062">
                    <w:txbxContent>
                      <w:p w:rsidR="0079692E" w:rsidRDefault="0079692E" w:rsidP="00104638">
                        <w:r>
                          <w:t>3</w:t>
                        </w:r>
                      </w:p>
                    </w:txbxContent>
                  </v:textbox>
                </v:shape>
                <v:shape id="_x0000_s1063" type="#_x0000_t32" style="position:absolute;left:1654;top:5124;width:656;height:0" o:connectortype="straight"/>
              </v:group>
            </v:group>
            <v:shape id="_x0000_s1064" type="#_x0000_t202" style="position:absolute;left:2310;top:7859;width:2010;height:602">
              <v:textbox style="mso-next-textbox:#_x0000_s1064">
                <w:txbxContent>
                  <w:p w:rsidR="0079692E" w:rsidRDefault="0079692E" w:rsidP="00104638">
                    <w:r>
                      <w:t>PPV_ListeVoyage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65" type="#_x0000_t202" style="position:absolute;left:0;text-align:left;margin-left:255.3pt;margin-top:243.55pt;width:140.65pt;height:38.5pt;z-index:251655680">
            <v:textbox style="mso-next-textbox:#_x0000_s1065">
              <w:txbxContent>
                <w:p w:rsidR="0079692E" w:rsidRDefault="0079692E" w:rsidP="00104638">
                  <w:r>
                    <w:t>PPV_détailsCodeTerminées</w:t>
                  </w:r>
                  <w:r>
                    <w:br/>
                    <w:t>DESSIN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left:0;text-align:left;margin-left:185.4pt;margin-top:263.2pt;width:69.4pt;height:0;z-index:251656704" o:connectortype="straight"/>
        </w:pict>
      </w:r>
      <w:r>
        <w:rPr>
          <w:noProof/>
        </w:rPr>
        <w:pict>
          <v:shape id="_x0000_s1067" type="#_x0000_t202" style="position:absolute;left:0;text-align:left;margin-left:44.75pt;margin-top:243.55pt;width:140.65pt;height:38.5pt;z-index:251653632">
            <v:textbox style="mso-next-textbox:#_x0000_s1067">
              <w:txbxContent>
                <w:p w:rsidR="0079692E" w:rsidRDefault="0079692E" w:rsidP="00104638">
                  <w:r>
                    <w:t>PPV_CdeTerminées</w:t>
                  </w:r>
                  <w:r>
                    <w:br/>
                    <w:t>Filtre(Vue_CdeTerminées)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8" style="position:absolute;left:0;text-align:left;margin-left:-8.25pt;margin-top:254pt;width:52.9pt;height:21.25pt;z-index:251652608" coordorigin="1252,4923" coordsize="1058,425">
            <v:oval id="_x0000_s1069" style="position:absolute;left:1252;top:4946;width:402;height:385"/>
            <v:group id="_x0000_s1070" style="position:absolute;left:1269;top:4923;width:1041;height:425" coordorigin="1269,4923" coordsize="1041,425">
              <v:shape id="_x0000_s1071" type="#_x0000_t202" style="position:absolute;left:1269;top:4923;width:407;height:425" filled="f" stroked="f" strokecolor="white">
                <v:textbox style="mso-next-textbox:#_x0000_s1071">
                  <w:txbxContent>
                    <w:p w:rsidR="0079692E" w:rsidRDefault="0079692E" w:rsidP="00104638">
                      <w:r>
                        <w:t>2</w:t>
                      </w:r>
                    </w:p>
                  </w:txbxContent>
                </v:textbox>
              </v:shape>
              <v:shape id="_x0000_s1072" type="#_x0000_t32" style="position:absolute;left:1654;top:5124;width:656;height:0" o:connectortype="straight"/>
            </v:group>
          </v:group>
        </w:pict>
      </w:r>
      <w:r>
        <w:rPr>
          <w:noProof/>
        </w:rPr>
        <w:pict>
          <v:group id="_x0000_s1073" style="position:absolute;left:0;text-align:left;margin-left:-8.25pt;margin-top:175.3pt;width:52.9pt;height:21.25pt;z-index:251649536" coordorigin="1252,4923" coordsize="1058,425">
            <v:oval id="_x0000_s1074" style="position:absolute;left:1252;top:4946;width:402;height:385" o:regroupid="1"/>
            <v:group id="_x0000_s1075" style="position:absolute;left:1269;top:4923;width:1041;height:425" coordorigin="1269,4923" coordsize="1041,425">
              <v:shape id="_x0000_s1076" type="#_x0000_t202" style="position:absolute;left:1269;top:4923;width:407;height:425" o:regroupid="2" filled="f" stroked="f" strokecolor="white">
                <v:textbox style="mso-next-textbox:#_x0000_s1076">
                  <w:txbxContent>
                    <w:p w:rsidR="0079692E" w:rsidRDefault="0079692E" w:rsidP="006A6155">
                      <w:r>
                        <w:t>1</w:t>
                      </w:r>
                    </w:p>
                  </w:txbxContent>
                </v:textbox>
              </v:shape>
              <v:shape id="_x0000_s1077" type="#_x0000_t32" style="position:absolute;left:1654;top:5124;width:656;height:0" o:connectortype="straight" o:regroupid="2"/>
            </v:group>
          </v:group>
        </w:pict>
      </w:r>
      <w:r>
        <w:rPr>
          <w:noProof/>
        </w:rPr>
        <w:pict>
          <v:shape id="_x0000_s1078" type="#_x0000_t32" style="position:absolute;left:0;text-align:left;margin-left:359.8pt;margin-top:185.35pt;width:32.8pt;height:0;z-index:251651584" o:connectortype="straight" o:regroupid="2"/>
        </w:pict>
      </w:r>
      <w:r>
        <w:rPr>
          <w:noProof/>
        </w:rPr>
        <w:pict>
          <v:shape id="_x0000_s1079" type="#_x0000_t32" style="position:absolute;left:0;text-align:left;margin-left:185.3pt;margin-top:185.35pt;width:32.8pt;height:0;z-index:251650560" o:connectortype="straight" o:regroupid="2"/>
        </w:pict>
      </w:r>
      <w:r>
        <w:rPr>
          <w:noProof/>
        </w:rPr>
        <w:pict>
          <v:shape id="_x0000_s1080" type="#_x0000_t202" style="position:absolute;left:0;text-align:left;margin-left:393.25pt;margin-top:166.1pt;width:89.25pt;height:38.5pt;z-index:251648512" o:regroupid="2">
            <v:textbox style="mso-next-textbox:#_x0000_s1080">
              <w:txbxContent>
                <w:p w:rsidR="0079692E" w:rsidRDefault="0079692E" w:rsidP="009514FC">
                  <w:r>
                    <w:t>PFO_ModifEtat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219.15pt;margin-top:166.1pt;width:140.65pt;height:38.5pt;z-index:251647488" o:regroupid="2">
            <v:textbox style="mso-next-textbox:#_x0000_s1081">
              <w:txbxContent>
                <w:p w:rsidR="0079692E" w:rsidRDefault="0079692E" w:rsidP="009514FC">
                  <w:r>
                    <w:t>PPV_CdeEnCour</w:t>
                  </w:r>
                  <w:r>
                    <w:br/>
                    <w:t>Filtre(Vue_CdeEnCours)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44.65pt;margin-top:166.1pt;width:140.65pt;height:38.5pt;z-index:251646464" o:regroupid="2">
            <v:textbox style="mso-next-textbox:#_x0000_s1082">
              <w:txbxContent>
                <w:p w:rsidR="0079692E" w:rsidRDefault="0079692E">
                  <w:r>
                    <w:t>PPV_CdeEnCour</w:t>
                  </w:r>
                  <w:r>
                    <w:br/>
                    <w:t>Filtre(Vue_CdeEnCours)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255.65pt;margin-top:84.65pt;width:20.35pt;height:21.25pt;z-index:251644416" filled="f" stroked="f" strokecolor="white">
            <v:textbox style="mso-next-textbox:#_x0000_s1083">
              <w:txbxContent>
                <w:p w:rsidR="0079692E" w:rsidRDefault="0079692E" w:rsidP="006225FB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256.15pt;margin-top:103.35pt;width:20.35pt;height:21.25pt;z-index:251645440" filled="f" stroked="f" strokecolor="white">
            <v:textbox style="mso-next-textbox:#_x0000_s1084">
              <w:txbxContent>
                <w:p w:rsidR="0079692E" w:rsidRDefault="0079692E" w:rsidP="006225FB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256.15pt;margin-top:65pt;width:20.35pt;height:21.25pt;z-index:251643392" filled="f" stroked="f" strokecolor="white">
            <v:textbox style="mso-next-textbox:#_x0000_s1085">
              <w:txbxContent>
                <w:p w:rsidR="0079692E" w:rsidRDefault="0079692E" w:rsidP="006225FB">
                  <w:r>
                    <w:t>2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255.65pt;margin-top:46.3pt;width:20.35pt;height:21.25pt;z-index:251642368" filled="f" stroked="f" strokecolor="white">
            <v:textbox style="mso-next-textbox:#_x0000_s1086">
              <w:txbxContent>
                <w:p w:rsidR="0079692E" w:rsidRDefault="0079692E" w:rsidP="006225FB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240.6pt;margin-top:363.45pt;width:20.35pt;height:21.25pt;z-index:251641344" filled="f" stroked="f" strokecolor="white">
            <v:textbox style="mso-next-textbox:#_x0000_s1087">
              <w:txbxContent>
                <w:p w:rsidR="0079692E" w:rsidRDefault="0079692E" w:rsidP="006225FB">
                  <w:r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i1026" type="#_x0000_t75" style="width:6pt;height:6.75pt;visibility:visible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oval id="_x0000_s1088" style="position:absolute;left:0;text-align:left;margin-left:255.55pt;margin-top:48pt;width:20.1pt;height:19.25pt;z-index:251637248">
            <v:textbox>
              <w:txbxContent>
                <w:p w:rsidR="0079692E" w:rsidRPr="006225FB" w:rsidRDefault="0079692E">
                  <w:pPr>
                    <w:rPr>
                      <w:sz w:val="40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89" style="position:absolute;left:0;text-align:left;margin-left:255.65pt;margin-top:104.2pt;width:20.1pt;height:19.25pt;z-index:251640320"/>
        </w:pict>
      </w:r>
      <w:r>
        <w:rPr>
          <w:noProof/>
        </w:rPr>
        <w:pict>
          <v:oval id="_x0000_s1090" style="position:absolute;left:0;text-align:left;margin-left:255.65pt;margin-top:85.5pt;width:20.1pt;height:19.25pt;z-index:251639296"/>
        </w:pict>
      </w:r>
      <w:r>
        <w:rPr>
          <w:noProof/>
        </w:rPr>
        <w:pict>
          <v:oval id="_x0000_s1091" style="position:absolute;left:0;text-align:left;margin-left:255.65pt;margin-top:66.8pt;width:20.1pt;height:19.25pt;z-index:251638272"/>
        </w:pict>
      </w:r>
      <w:r>
        <w:rPr>
          <w:noProof/>
        </w:rPr>
        <w:pict>
          <v:shape id="_x0000_s1092" type="#_x0000_t32" style="position:absolute;left:0;text-align:left;margin-left:154.35pt;margin-top:76.7pt;width:100.45pt;height:0;z-index:251634176" o:connectortype="straight"/>
        </w:pict>
      </w:r>
      <w:r>
        <w:rPr>
          <w:noProof/>
        </w:rPr>
        <w:pict>
          <v:shape id="_x0000_s1093" type="#_x0000_t32" style="position:absolute;left:0;text-align:left;margin-left:154.35pt;margin-top:95.4pt;width:100.45pt;height:0;z-index:251635200" o:connectortype="straight"/>
        </w:pict>
      </w:r>
      <w:r>
        <w:rPr>
          <w:noProof/>
        </w:rPr>
        <w:pict>
          <v:shape id="_x0000_s1094" type="#_x0000_t32" style="position:absolute;left:0;text-align:left;margin-left:154.35pt;margin-top:114.1pt;width:100.45pt;height:0;z-index:251636224" o:connectortype="straight"/>
        </w:pict>
      </w:r>
      <w:r>
        <w:rPr>
          <w:noProof/>
        </w:rPr>
        <w:pict>
          <v:shape id="_x0000_s1095" type="#_x0000_t202" style="position:absolute;left:0;text-align:left;margin-left:-2.2pt;margin-top:49.7pt;width:156.55pt;height:73pt;z-index:251632128">
            <v:textbox>
              <w:txbxContent>
                <w:p w:rsidR="0079692E" w:rsidRDefault="0079692E">
                  <w:pPr>
                    <w:rPr>
                      <w:b/>
                      <w:sz w:val="36"/>
                    </w:rPr>
                  </w:pPr>
                  <w:r w:rsidRPr="0028614C">
                    <w:rPr>
                      <w:b/>
                      <w:sz w:val="36"/>
                    </w:rPr>
                    <w:t>PCA</w:t>
                  </w:r>
                  <w:r>
                    <w:rPr>
                      <w:b/>
                      <w:sz w:val="36"/>
                    </w:rPr>
                    <w:t> :</w:t>
                  </w:r>
                </w:p>
                <w:p w:rsidR="0079692E" w:rsidRPr="0028614C" w:rsidRDefault="0079692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Agence de 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32" style="position:absolute;left:0;text-align:left;margin-left:154.35pt;margin-top:59.7pt;width:100.45pt;height:0;z-index:251633152" o:connectortype="straight"/>
        </w:pict>
      </w:r>
      <w:r w:rsidRPr="00FF70FE">
        <w:rPr>
          <w:rFonts w:ascii="Times New Roman" w:hAnsi="Times New Roman"/>
          <w:sz w:val="36"/>
          <w:szCs w:val="36"/>
        </w:rPr>
        <w:t>IHM</w:t>
      </w:r>
      <w:r>
        <w:rPr>
          <w:rFonts w:ascii="Times New Roman" w:hAnsi="Times New Roman"/>
          <w:sz w:val="36"/>
          <w:szCs w:val="36"/>
        </w:rPr>
        <w:t> </w:t>
      </w:r>
    </w:p>
    <w:sectPr w:rsidR="0079692E" w:rsidRPr="00FF70FE" w:rsidSect="00D4369D">
      <w:footerReference w:type="default" r:id="rId7"/>
      <w:pgSz w:w="11906" w:h="16838"/>
      <w:pgMar w:top="1417" w:right="1417" w:bottom="1417" w:left="1417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92E" w:rsidRDefault="0079692E">
      <w:r>
        <w:separator/>
      </w:r>
    </w:p>
  </w:endnote>
  <w:endnote w:type="continuationSeparator" w:id="0">
    <w:p w:rsidR="0079692E" w:rsidRDefault="007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92E" w:rsidRDefault="0079692E">
    <w:pPr>
      <w:pStyle w:val="Footer"/>
    </w:pPr>
    <w:r>
      <w:tab/>
    </w:r>
    <w:r w:rsidRPr="00D4369D">
      <w:rPr>
        <w:rStyle w:val="PageNumber"/>
        <w:rFonts w:ascii="Times New Roman" w:hAnsi="Times New Roman"/>
        <w:sz w:val="24"/>
      </w:rPr>
      <w:fldChar w:fldCharType="begin"/>
    </w:r>
    <w:r w:rsidRPr="00D4369D">
      <w:rPr>
        <w:rStyle w:val="PageNumber"/>
        <w:rFonts w:ascii="Times New Roman" w:hAnsi="Times New Roman"/>
        <w:sz w:val="24"/>
      </w:rPr>
      <w:instrText xml:space="preserve"> PAGE </w:instrText>
    </w:r>
    <w:r w:rsidRPr="00D4369D">
      <w:rPr>
        <w:rStyle w:val="PageNumber"/>
        <w:rFonts w:ascii="Times New Roman" w:hAnsi="Times New Roman"/>
        <w:sz w:val="24"/>
      </w:rPr>
      <w:fldChar w:fldCharType="separate"/>
    </w:r>
    <w:r>
      <w:rPr>
        <w:rStyle w:val="PageNumber"/>
        <w:rFonts w:ascii="Times New Roman" w:hAnsi="Times New Roman"/>
        <w:noProof/>
        <w:sz w:val="24"/>
      </w:rPr>
      <w:t>24</w:t>
    </w:r>
    <w:r w:rsidRPr="00D4369D">
      <w:rPr>
        <w:rStyle w:val="PageNumber"/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92E" w:rsidRDefault="0079692E">
      <w:r>
        <w:separator/>
      </w:r>
    </w:p>
  </w:footnote>
  <w:footnote w:type="continuationSeparator" w:id="0">
    <w:p w:rsidR="0079692E" w:rsidRDefault="00796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14C"/>
    <w:rsid w:val="00020859"/>
    <w:rsid w:val="000278B9"/>
    <w:rsid w:val="00104638"/>
    <w:rsid w:val="00163C63"/>
    <w:rsid w:val="001C10E1"/>
    <w:rsid w:val="0028614C"/>
    <w:rsid w:val="002E5B7D"/>
    <w:rsid w:val="0037398F"/>
    <w:rsid w:val="0043224B"/>
    <w:rsid w:val="00547597"/>
    <w:rsid w:val="006225FB"/>
    <w:rsid w:val="006A6155"/>
    <w:rsid w:val="00744E88"/>
    <w:rsid w:val="0079692E"/>
    <w:rsid w:val="007E071D"/>
    <w:rsid w:val="00813391"/>
    <w:rsid w:val="00890645"/>
    <w:rsid w:val="008E1379"/>
    <w:rsid w:val="0090241C"/>
    <w:rsid w:val="00941B4F"/>
    <w:rsid w:val="009514FC"/>
    <w:rsid w:val="00B540A3"/>
    <w:rsid w:val="00B64E43"/>
    <w:rsid w:val="00B65F83"/>
    <w:rsid w:val="00BB1D47"/>
    <w:rsid w:val="00C76B43"/>
    <w:rsid w:val="00C93B95"/>
    <w:rsid w:val="00D00512"/>
    <w:rsid w:val="00D0589D"/>
    <w:rsid w:val="00D4369D"/>
    <w:rsid w:val="00E46040"/>
    <w:rsid w:val="00E53A98"/>
    <w:rsid w:val="00E770EA"/>
    <w:rsid w:val="00F7730E"/>
    <w:rsid w:val="00FA3208"/>
    <w:rsid w:val="00FF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9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2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2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436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9BF"/>
  </w:style>
  <w:style w:type="paragraph" w:styleId="Footer">
    <w:name w:val="footer"/>
    <w:basedOn w:val="Normal"/>
    <w:link w:val="FooterChar"/>
    <w:uiPriority w:val="99"/>
    <w:rsid w:val="00D436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9BF"/>
  </w:style>
  <w:style w:type="character" w:styleId="PageNumber">
    <w:name w:val="page number"/>
    <w:basedOn w:val="DefaultParagraphFont"/>
    <w:uiPriority w:val="99"/>
    <w:rsid w:val="00D4369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1</Pages>
  <Words>8</Words>
  <Characters>48</Characters>
  <Application>Microsoft Office Outlook</Application>
  <DocSecurity>0</DocSecurity>
  <Lines>0</Lines>
  <Paragraphs>0</Paragraphs>
  <ScaleCrop>false</ScaleCrop>
  <Company>Nerv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julien</cp:lastModifiedBy>
  <cp:revision>23</cp:revision>
  <dcterms:created xsi:type="dcterms:W3CDTF">2010-01-14T13:10:00Z</dcterms:created>
  <dcterms:modified xsi:type="dcterms:W3CDTF">2010-01-14T21:02:00Z</dcterms:modified>
</cp:coreProperties>
</file>